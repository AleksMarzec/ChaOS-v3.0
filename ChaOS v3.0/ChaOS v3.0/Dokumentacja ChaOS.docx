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98" w:rsidRDefault="00ED70D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kształt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BE26818" id="Autokształt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Prostokąt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232772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A2898" w:rsidRDefault="00EA2898">
                                      <w:pPr>
                                        <w:pStyle w:val="Bezodstpw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2772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A2898" w:rsidRDefault="00ED70DD" w:rsidP="00232772">
                                      <w:pPr>
                                        <w:pStyle w:val="Bezodstpw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55B353ED480E4EBC9EF842306821E79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3277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Dokumentacja systemu ChaOS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2772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A2898" w:rsidRDefault="00EA2898">
                                      <w:pPr>
                                        <w:pStyle w:val="Bezodstpw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2772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A2898" w:rsidRDefault="00ED70DD" w:rsidP="00232772">
                                      <w:pPr>
                                        <w:pStyle w:val="Bezodstpw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E00FC158CD449DF99D2A10E886B8A3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327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Projekt zaliczeniowy zajęć laboratoryjnych Systemów Operacyjnych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A2898" w:rsidRDefault="00EA289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Prostokąt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232772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A2898" w:rsidRDefault="00EA2898">
                                <w:pPr>
                                  <w:pStyle w:val="Bezodstpw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2772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A2898" w:rsidRDefault="00ED70DD" w:rsidP="00232772">
                                <w:pPr>
                                  <w:pStyle w:val="Bezodstpw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55B353ED480E4EBC9EF842306821E79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277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Dokumentacja systemu ChaOS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2772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A2898" w:rsidRDefault="00EA2898">
                                <w:pPr>
                                  <w:pStyle w:val="Bezodstpw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2772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A2898" w:rsidRDefault="00ED70DD" w:rsidP="00232772">
                                <w:pPr>
                                  <w:pStyle w:val="Bezodstpw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E00FC158CD449DF99D2A10E886B8A3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2772">
                                      <w:rPr>
                                        <w:sz w:val="36"/>
                                        <w:szCs w:val="36"/>
                                      </w:rPr>
                                      <w:t>Projekt zaliczeniowy zajęć laboratoryjnych Systemów Operacyjnych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A2898" w:rsidRDefault="00EA289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Prostokąt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A2898" w:rsidRDefault="00ED70DD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2772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Politechnika Poznańska, wydział elektryczny</w:t>
                                    </w:r>
                                  </w:sdtContent>
                                </w:sdt>
                              </w:p>
                              <w:p w:rsidR="00EA2898" w:rsidRDefault="00EA2898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A2898" w:rsidRDefault="00ED70DD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11T00:00:00Z">
                                      <w:dateFormat w:val="d MMMM yyyy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32772">
                                      <w:t>11 stycznia 2018</w:t>
                                    </w:r>
                                  </w:sdtContent>
                                </w:sdt>
                              </w:p>
                              <w:p w:rsidR="00EA2898" w:rsidRDefault="00ED70DD">
                                <w:pPr>
                                  <w:pStyle w:val="Bezodstpw"/>
                                  <w:spacing w:line="276" w:lineRule="auto"/>
                                  <w:jc w:val="center"/>
                                </w:pPr>
                                <w:r>
                                  <w:t>Autor</w:t>
                                </w:r>
                                <w:r w:rsidR="00232772">
                                  <w:t>zy</w:t>
                                </w:r>
                                <w: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2772">
                                      <w:t>Albert Millert, Aleksandra Marzec, Bartosz Mikulski, Marcin Rosik, Michał Mirończuk, Stanisław Wasik, Szymon Janowski, Konrad Karkos</w:t>
                                    </w:r>
                                  </w:sdtContent>
                                </w:sdt>
                                <w:r w:rsidR="00232772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Prostokąt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" o:allowincell="f" filled="f" stroked="f" strokeweight=".25pt">
                    <v:textbox style="mso-fit-shape-to-text:t" inset=",18pt,,18pt">
                      <w:txbxContent>
                        <w:p w:rsidR="00EA2898" w:rsidRDefault="00ED70DD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2772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Politechnika Poznańska, wydział elektryczny</w:t>
                              </w:r>
                            </w:sdtContent>
                          </w:sdt>
                        </w:p>
                        <w:p w:rsidR="00EA2898" w:rsidRDefault="00EA2898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A2898" w:rsidRDefault="00ED70DD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1T00:00:00Z">
                                <w:dateFormat w:val="d MMMM 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32772">
                                <w:t>11 stycznia 2018</w:t>
                              </w:r>
                            </w:sdtContent>
                          </w:sdt>
                        </w:p>
                        <w:p w:rsidR="00EA2898" w:rsidRDefault="00ED70DD">
                          <w:pPr>
                            <w:pStyle w:val="Bezodstpw"/>
                            <w:spacing w:line="276" w:lineRule="auto"/>
                            <w:jc w:val="center"/>
                          </w:pPr>
                          <w:r>
                            <w:t>Autor</w:t>
                          </w:r>
                          <w:r w:rsidR="00232772">
                            <w:t>zy</w:t>
                          </w:r>
                          <w: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32772">
                                <w:t>Albert Millert, Aleksandra Marzec, Bartosz Mikulski, Marcin Rosik, Michał Mirończuk, Stanisław Wasik, Szymon Janowski, Konrad Karkos</w:t>
                              </w:r>
                            </w:sdtContent>
                          </w:sdt>
                          <w:r w:rsidR="00232772">
                            <w:t>.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sdtContent>
      </w:sdt>
    </w:p>
    <w:p w:rsidR="00EA2898" w:rsidRDefault="00ED70DD">
      <w:pPr>
        <w:pStyle w:val="Tytu"/>
        <w:rPr>
          <w:smallCaps w:val="0"/>
        </w:rPr>
      </w:pPr>
      <w:sdt>
        <w:sdtPr>
          <w:rPr>
            <w:smallCaps w:val="0"/>
          </w:rPr>
          <w:alias w:val="Tytuł"/>
          <w:tag w:val="Tytuł"/>
          <w:id w:val="11808329"/>
          <w:placeholder>
            <w:docPart w:val="2DB03E34E369475FBB20F9AAA3ABFAA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32772">
            <w:rPr>
              <w:smallCaps w:val="0"/>
            </w:rPr>
            <w:t>Dokumentacja systemu ChaOS</w:t>
          </w:r>
        </w:sdtContent>
      </w:sdt>
    </w:p>
    <w:p w:rsidR="00EA2898" w:rsidRDefault="00ED70DD">
      <w:pPr>
        <w:pStyle w:val="Podtytu"/>
      </w:pPr>
      <w:sdt>
        <w:sdtPr>
          <w:alias w:val="Podtytuł"/>
          <w:tag w:val="Podtytuł"/>
          <w:id w:val="11808339"/>
          <w:placeholder>
            <w:docPart w:val="2C6ACCE3877F4AC6B7A2731B79418B6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32772">
            <w:t>Projekt zaliczeniowy zajęć laboratoryjnych Systemów Operacyjnych</w:t>
          </w:r>
        </w:sdtContent>
      </w:sdt>
    </w:p>
    <w:sdt>
      <w:sdtPr>
        <w:alias w:val="Wpisz treść raportu"/>
        <w:tag w:val="Wpisz treść raportu"/>
        <w:id w:val="108009038"/>
        <w:placeholder>
          <w:docPart w:val="10549CFCE33944DFB85EBA1C95D40B2E"/>
        </w:placeholder>
        <w:temporary/>
        <w:showingPlcHdr/>
      </w:sdtPr>
      <w:sdtEndPr/>
      <w:sdtContent>
        <w:p w:rsidR="00EA2898" w:rsidRDefault="00ED70DD">
          <w:r>
            <w:rPr>
              <w:rStyle w:val="Nagwek1Znak"/>
              <w:color w:val="9D3511" w:themeColor="accent1" w:themeShade="BF"/>
            </w:rPr>
            <w:t>Nagłówek 1</w:t>
          </w:r>
        </w:p>
        <w:p w:rsidR="00EA2898" w:rsidRDefault="00ED70DD">
          <w:r>
            <w:t xml:space="preserve">Na karcie Wstawianie znajdują się </w:t>
          </w:r>
          <w:r>
            <w:t>galerie zawierające elementy, które zostały zaprojektowane tak, aby pasowały do ogólnego wyglądu dokumentu. Z tych galerii można wstawiać tabele, nagłówki, stopki, listy, strony tytułowe i inne bloki konstrukcyjne dokumentu. Tworzone obrazy, wykresy lub di</w:t>
          </w:r>
          <w:r>
            <w:t>agramy również są dopasowywane do bieżącego wyglądu dokumentu.</w:t>
          </w:r>
        </w:p>
        <w:p w:rsidR="00EA2898" w:rsidRDefault="00ED70DD">
          <w:pPr>
            <w:pStyle w:val="Nagwek2"/>
            <w:rPr>
              <w:color w:val="9D3511" w:themeColor="accent1" w:themeShade="BF"/>
            </w:rPr>
          </w:pPr>
          <w:r>
            <w:rPr>
              <w:color w:val="9D3511" w:themeColor="accent1" w:themeShade="BF"/>
            </w:rPr>
            <w:t>Nagłówek 2</w:t>
          </w:r>
        </w:p>
        <w:p w:rsidR="00EA2898" w:rsidRDefault="00ED70DD">
          <w:r>
            <w:t>Formatowanie zaznaczonego tekstu w treści dokumentu można łatwo zmienić, wybierając wygląd zaznaczonego tekstu z galerii szybkich stylów na karcie Narzędzia główne. Można także sform</w:t>
          </w:r>
          <w:r>
            <w:t xml:space="preserve">atować tekst bezpośrednio, używając innych formantów na karcie Narzędzia główne. Większość formantów umożliwia zastosowanie wyglądu z bieżącego motywu lub bezpośrednio określonego formatu. </w:t>
          </w:r>
        </w:p>
        <w:p w:rsidR="00EA2898" w:rsidRDefault="00ED70DD">
          <w:r>
            <w:t xml:space="preserve">Aby zmienić ogólny wygląd dokumentu, wybierz nowe elementy motywu </w:t>
          </w:r>
          <w:r>
            <w:t>na karcie Układ strony. Do zmieniania wyglądu elementów dostępnych w galerii szybkich stylów służy polecenie Zmień bieżący zestaw szybkich stylów. Galeria motywów i galeria szybkich stylów oferują polecenia resetowania, dzięki którym zawsze można przywróci</w:t>
          </w:r>
          <w:r>
            <w:t>ć oryginalny wygląd dokumentu określony w bieżącym szablonie.</w:t>
          </w:r>
        </w:p>
        <w:p w:rsidR="00EA2898" w:rsidRDefault="00ED70DD">
          <w:pPr>
            <w:pStyle w:val="Nagwek3"/>
          </w:pPr>
          <w:r>
            <w:t>Nagłówek 3</w:t>
          </w:r>
        </w:p>
        <w:p w:rsidR="00EA2898" w:rsidRDefault="00ED70DD">
          <w:r>
            <w:t>Na karcie Wstawianie znajdują się galerie zawierające elementy, które zostały zaprojektowane tak, aby pasowały do ogólnego wyglądu dokumentu. Z tych galerii można wstawiać tabele, nag</w:t>
          </w:r>
          <w:r>
            <w:t>łówki, stopki, listy, strony tytułowe i inne bloki konstrukcyjne dokumentu. Tworzone obrazy, wykresy lub diagramy również są dopasowywane do bieżącego wyglądu dokumentu.</w:t>
          </w:r>
        </w:p>
        <w:p w:rsidR="00EA2898" w:rsidRDefault="00ED70DD">
          <w:r>
            <w:t>Formatowanie zaznaczonego tekstu w treści dokumentu można łatwo zmienić, wybierając wy</w:t>
          </w:r>
          <w:r>
            <w:t>gląd zaznaczonego tekstu z galerii szybkich stylów na karcie Narzędzia główne. Można także sformatować tekst bezpośrednio, używając innych formantów na karcie Narzędzia główne. Większość formantów umożliwia zastosowanie wyglądu z bieżącego motywu lub bezpo</w:t>
          </w:r>
          <w:r>
            <w:t xml:space="preserve">średnio określonego formatu. </w:t>
          </w:r>
        </w:p>
        <w:p w:rsidR="00EA2898" w:rsidRDefault="00ED70DD">
          <w:pPr>
            <w:rPr>
              <w:rStyle w:val="Tekstzastpczy"/>
            </w:rPr>
          </w:pPr>
          <w:r>
            <w:rPr>
              <w:noProof/>
              <w:color w:val="808080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40" behindDoc="1" locked="0" layoutInCell="0" allowOverlap="1" wp14:editId="1F8EA978">
                    <wp:simplePos x="0" y="0"/>
                    <wp:positionH relativeFrom="margin">
                      <wp:posOffset>5729605</wp:posOffset>
                    </wp:positionH>
                    <wp:positionV relativeFrom="margin">
                      <wp:posOffset>5643245</wp:posOffset>
                    </wp:positionV>
                    <wp:extent cx="177800" cy="2796540"/>
                    <wp:effectExtent l="0" t="4445" r="0" b="0"/>
                    <wp:wrapTight wrapText="bothSides">
                      <wp:wrapPolygon edited="0">
                        <wp:start x="-1157" y="0"/>
                        <wp:lineTo x="-1157" y="21526"/>
                        <wp:lineTo x="21600" y="21526"/>
                        <wp:lineTo x="21600" y="0"/>
                        <wp:lineTo x="-1157" y="0"/>
                      </wp:wrapPolygon>
                    </wp:wrapTight>
                    <wp:docPr id="2" name="Pole tekstow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800" cy="279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A2898" w:rsidRDefault="00ED70DD">
                                <w:pPr>
                                  <w:pStyle w:val="Legenda"/>
                                  <w:rPr>
                                    <w:color w:val="000000" w:themeColor="text1" w:themeShade="BF"/>
                                    <w:szCs w:val="20"/>
                                  </w:rPr>
                                </w:pPr>
                                <w:r>
                                  <w:rPr>
                                    <w:color w:val="732117" w:themeColor="accent2" w:themeShade="BF"/>
                                  </w:rPr>
                                  <w:t xml:space="preserve">Rysunek : </w:t>
                                </w:r>
                                <w:r>
                                  <w:rPr>
                                    <w:color w:val="732117" w:themeColor="accent2" w:themeShade="BF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732117" w:themeColor="accent2" w:themeShade="BF"/>
                                  </w:rPr>
                                  <w:instrText xml:space="preserve"> SEQ Figure \* ARABIC </w:instrText>
                                </w:r>
                                <w:r>
                                  <w:rPr>
                                    <w:color w:val="732117" w:themeColor="accent2" w:themeShade="BF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732117" w:themeColor="accent2" w:themeShade="BF"/>
                                  </w:rPr>
                                  <w:t>1</w:t>
                                </w:r>
                                <w:r>
                                  <w:rPr>
                                    <w:color w:val="732117" w:themeColor="accent2" w:themeShade="BF"/>
                                  </w:rPr>
                                  <w:fldChar w:fldCharType="end"/>
                                </w:r>
                                <w:sdt>
                                  <w:sdtPr>
                                    <w:rPr>
                                      <w:color w:val="732117" w:themeColor="accent2" w:themeShade="BF"/>
                                    </w:rPr>
                                    <w:id w:val="2503634"/>
                                    <w:temporary/>
                                    <w:showingPlcHdr/>
                                  </w:sdtPr>
                                  <w:sdtEndPr>
                                    <w:rPr>
                                      <w:color w:val="732117" w:themeColor="accent2" w:themeShade="BF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732117" w:themeColor="accent2" w:themeShade="BF"/>
                                      </w:rPr>
                                      <w:t>[Wpisz podpis]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" o:spid="_x0000_s1028" type="#_x0000_t202" style="position:absolute;margin-left:451.15pt;margin-top:444.35pt;width:14pt;height:220.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" o:allowincell="f" stroked="f">
                    <v:textbox style="layout-flow:vertical;mso-layout-flow-alt:bottom-to-top" inset="0,0,0,0">
                      <w:txbxContent>
                        <w:p w:rsidR="00EA2898" w:rsidRDefault="00ED70DD">
                          <w:pPr>
                            <w:pStyle w:val="Legenda"/>
                            <w:rPr>
                              <w:color w:val="000000" w:themeColor="text1" w:themeShade="BF"/>
                              <w:szCs w:val="20"/>
                            </w:rPr>
                          </w:pPr>
                          <w:r>
                            <w:rPr>
                              <w:color w:val="732117" w:themeColor="accent2" w:themeShade="BF"/>
                            </w:rPr>
                            <w:t xml:space="preserve">Rysunek : </w:t>
                          </w:r>
                          <w:r>
                            <w:rPr>
                              <w:color w:val="732117" w:themeColor="accent2" w:themeShade="BF"/>
                            </w:rPr>
                            <w:fldChar w:fldCharType="begin"/>
                          </w:r>
                          <w:r>
                            <w:rPr>
                              <w:color w:val="732117" w:themeColor="accent2" w:themeShade="BF"/>
                            </w:rPr>
                            <w:instrText xml:space="preserve"> SEQ Figure \* ARABIC </w:instrText>
                          </w:r>
                          <w:r>
                            <w:rPr>
                              <w:color w:val="732117" w:themeColor="accent2" w:themeShade="BF"/>
                            </w:rPr>
                            <w:fldChar w:fldCharType="separate"/>
                          </w:r>
                          <w:r>
                            <w:rPr>
                              <w:color w:val="732117" w:themeColor="accent2" w:themeShade="BF"/>
                            </w:rPr>
                            <w:t>1</w:t>
                          </w:r>
                          <w:r>
                            <w:rPr>
                              <w:color w:val="732117" w:themeColor="accent2" w:themeShade="BF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color w:val="732117" w:themeColor="accent2" w:themeShade="BF"/>
                              </w:rPr>
                              <w:id w:val="2503634"/>
                              <w:temporary/>
                              <w:showingPlcHdr/>
                            </w:sdtPr>
                            <w:sdtEndPr>
                              <w:rPr>
                                <w:color w:val="732117" w:themeColor="accent2" w:themeShade="BF"/>
                              </w:rPr>
                            </w:sdtEndPr>
                            <w:sdtContent>
                              <w:r>
                                <w:rPr>
                                  <w:color w:val="732117" w:themeColor="accent2" w:themeShade="BF"/>
                                </w:rPr>
                                <w:t>[Wpisz podpis]</w:t>
                              </w:r>
                            </w:sdtContent>
                          </w:sdt>
                        </w:p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>
            <w:rPr>
              <w:noProof/>
              <w:color w:val="808080"/>
            </w:rPr>
            <w:drawing>
              <wp:anchor distT="91440" distB="0" distL="164465" distR="114300" simplePos="0" relativeHeight="251657216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-501650</wp:posOffset>
                </wp:positionV>
                <wp:extent cx="2616835" cy="3191510"/>
                <wp:effectExtent l="132588" t="132588" r="132461" b="130810"/>
                <wp:wrapSquare wrapText="bothSides" distT="91440" distB="0" distL="164465" distR="114300"/>
                <wp:docPr id="1" name="Obraz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Pj03996460000[1]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3190240"/>
                        </a:xfrm>
                        <a:prstGeom prst="rect">
                          <a:avLst/>
                        </a:prstGeom>
                        <a:ln w="76200" cap="sq">
                          <a:solidFill>
                            <a:schemeClr val="bg1"/>
                          </a:solidFill>
                          <a:miter lim="800000"/>
                        </a:ln>
                        <a:effectLst>
                          <a:outerShdw blurRad="508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>Aby zmienić ogólny wygląd dokumentu, należy wybrać nowe elementy motywu na karcie Układ strony. Do zmieniania wyglądu elementów dostępnych w galerii szybkich stylów służ</w:t>
          </w:r>
          <w:r>
            <w:t>y polecenie Zmień bieżący zestaw szybkich stylów.</w:t>
          </w:r>
          <w:r>
            <w:rPr>
              <w:rStyle w:val="Tekstzastpczy"/>
            </w:rPr>
            <w:t>.</w:t>
          </w:r>
        </w:p>
        <w:p w:rsidR="00EA2898" w:rsidRDefault="00ED70DD"/>
      </w:sdtContent>
    </w:sdt>
    <w:sectPr w:rsidR="00EA2898">
      <w:footerReference w:type="even" r:id="rId12"/>
      <w:footerReference w:type="default" r:id="rId13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0DD" w:rsidRDefault="00ED70DD">
      <w:pPr>
        <w:spacing w:after="0" w:line="240" w:lineRule="auto"/>
      </w:pPr>
      <w:r>
        <w:separator/>
      </w:r>
    </w:p>
  </w:endnote>
  <w:endnote w:type="continuationSeparator" w:id="0">
    <w:p w:rsidR="00ED70DD" w:rsidRDefault="00ED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98" w:rsidRDefault="00ED70DD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Prostokąt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2898" w:rsidRDefault="00ED70DD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ytuł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32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Dokumentacja systemu ChaOS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1T00:00:00Z">
                                <w:dateFormat w:val="dd.MM.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32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11.01.2018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rostokąt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" o:allowincell="f" filled="f" stroked="f">
              <v:textbox style="layout-flow:vertical;mso-layout-flow-alt:bottom-to-top" inset=",,8.64pt,10.8pt">
                <w:txbxContent>
                  <w:p w:rsidR="00EA2898" w:rsidRDefault="00ED70DD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ytuł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32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Dokumentacja systemu ChaOS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11T00:00:00Z">
                          <w:dateFormat w:val="dd.MM.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32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11.01.2018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kształ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2C98484" id="Autokształt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BiFdpIxAIAAMA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w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2898" w:rsidRDefault="00ED70DD">
                          <w:pPr>
                            <w:pStyle w:val="Bezodstpw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32772" w:rsidRPr="002327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wal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gypA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nNp4MqQCAAB3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EA2898" w:rsidRDefault="00ED70DD">
                    <w:pPr>
                      <w:pStyle w:val="Bezodstpw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32772" w:rsidRPr="0023277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98" w:rsidRDefault="00ED70DD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Prostoką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2898" w:rsidRDefault="00ED70DD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ytuł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32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Dokumentacja systemu ChaOS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1T00:00:00Z">
                                <w:dateFormat w:val="dd.MM.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3277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11.01.2018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rostokąt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" o:allowincell="f" filled="f" stroked="f">
              <v:textbox style="layout-flow:vertical;mso-layout-flow-alt:bottom-to-top" inset=",,8.64pt,10.8pt">
                <w:txbxContent>
                  <w:p w:rsidR="00EA2898" w:rsidRDefault="00ED70DD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ytuł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32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Dokumentacja systemu ChaOS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11T00:00:00Z">
                          <w:dateFormat w:val="dd.MM.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3277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11.01.2018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kształt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E94A507" id="Autokształt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z9X2xAIAAMA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w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2898" w:rsidRDefault="00ED70DD">
                          <w:pPr>
                            <w:pStyle w:val="Bezodstpw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32772" w:rsidRPr="002327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wal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1gow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mvL1g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EA2898" w:rsidRDefault="00ED70DD">
                    <w:pPr>
                      <w:pStyle w:val="Bezodstpw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32772" w:rsidRPr="0023277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A2898" w:rsidRDefault="00EA2898">
    <w:pPr>
      <w:pStyle w:val="Stopk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0DD" w:rsidRDefault="00ED70DD">
      <w:pPr>
        <w:spacing w:after="0" w:line="240" w:lineRule="auto"/>
      </w:pPr>
      <w:r>
        <w:separator/>
      </w:r>
    </w:p>
  </w:footnote>
  <w:footnote w:type="continuationSeparator" w:id="0">
    <w:p w:rsidR="00ED70DD" w:rsidRDefault="00ED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punktowan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punktowan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punktowan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punktowan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72"/>
    <w:rsid w:val="00232772"/>
    <w:rsid w:val="00440A82"/>
    <w:rsid w:val="00EA2898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B99E"/>
  <w15:docId w15:val="{C6C3A306-E809-454B-B186-4EC8DDEC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ytu">
    <w:name w:val="Title"/>
    <w:basedOn w:val="Normalny"/>
    <w:link w:val="TytuZnak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Podtytu">
    <w:name w:val="Subtitle"/>
    <w:basedOn w:val="Normalny"/>
    <w:link w:val="PodtytuZnak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Pr>
      <w:rFonts w:asciiTheme="majorHAnsi" w:hAnsiTheme="majorHAnsi" w:cstheme="minorBidi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kstblokowy">
    <w:name w:val="Block Text"/>
    <w:aliases w:val="Cytat blokowy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ytuksiki">
    <w:name w:val="Book Title"/>
    <w:basedOn w:val="Domylnaczcionkaakapitu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Uwydatnieni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cs="Times New Roman"/>
      <w:color w:val="000000" w:themeColor="text1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Wyrnienieintensywne">
    <w:name w:val="Intense Emphasis"/>
    <w:basedOn w:val="Domylnaczcionkaakapitu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ytatintensywny">
    <w:name w:val="Intense Quote"/>
    <w:basedOn w:val="Normalny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Odwoanieintensywne">
    <w:name w:val="Intense Reference"/>
    <w:basedOn w:val="Domylnaczcionkaakapitu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punktowana">
    <w:name w:val="List Bullet"/>
    <w:basedOn w:val="Normalny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punktowana2">
    <w:name w:val="List Bullet 2"/>
    <w:basedOn w:val="Normalny"/>
    <w:uiPriority w:val="36"/>
    <w:unhideWhenUsed/>
    <w:qFormat/>
    <w:pPr>
      <w:numPr>
        <w:numId w:val="4"/>
      </w:numPr>
      <w:spacing w:after="0"/>
    </w:pPr>
  </w:style>
  <w:style w:type="paragraph" w:styleId="Listapunktowana3">
    <w:name w:val="List Bullet 3"/>
    <w:basedOn w:val="Normalny"/>
    <w:uiPriority w:val="36"/>
    <w:unhideWhenUsed/>
    <w:qFormat/>
    <w:pPr>
      <w:numPr>
        <w:numId w:val="6"/>
      </w:numPr>
      <w:spacing w:after="0"/>
    </w:pPr>
  </w:style>
  <w:style w:type="paragraph" w:styleId="Listapunktowana4">
    <w:name w:val="List Bullet 4"/>
    <w:basedOn w:val="Normalny"/>
    <w:uiPriority w:val="36"/>
    <w:unhideWhenUsed/>
    <w:qFormat/>
    <w:pPr>
      <w:numPr>
        <w:numId w:val="8"/>
      </w:numPr>
      <w:spacing w:after="0"/>
    </w:pPr>
  </w:style>
  <w:style w:type="paragraph" w:styleId="Listapunktowana5">
    <w:name w:val="List Bullet 5"/>
    <w:basedOn w:val="Normalny"/>
    <w:uiPriority w:val="36"/>
    <w:unhideWhenUsed/>
    <w:qFormat/>
    <w:pPr>
      <w:numPr>
        <w:numId w:val="10"/>
      </w:numPr>
      <w:spacing w:after="0"/>
    </w:pPr>
  </w:style>
  <w:style w:type="paragraph" w:styleId="Bezodstpw">
    <w:name w:val="No Spacing"/>
    <w:basedOn w:val="Normalny"/>
    <w:uiPriority w:val="1"/>
    <w:qFormat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Cytat">
    <w:name w:val="Quote"/>
    <w:basedOn w:val="Normalny"/>
    <w:link w:val="CytatZnak"/>
    <w:uiPriority w:val="29"/>
    <w:qFormat/>
    <w:rPr>
      <w:i/>
      <w:color w:val="808080" w:themeColor="background1" w:themeShade="80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Pogrubieni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Wyrnieniedelikatne">
    <w:name w:val="Subtle Emphasis"/>
    <w:basedOn w:val="Domylnaczcionkaakapitu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Odwoaniedelikatne">
    <w:name w:val="Subtle Reference"/>
    <w:basedOn w:val="Domylnaczcionkaakapitu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-Siatka">
    <w:name w:val="Table Grid"/>
    <w:basedOn w:val="Standardowy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istreci1">
    <w:name w:val="toc 1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pistreci2">
    <w:name w:val="toc 2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pistreci3">
    <w:name w:val="toc 3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pistreci4">
    <w:name w:val="toc 4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pistreci5">
    <w:name w:val="toc 5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pistreci6">
    <w:name w:val="toc 6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pistreci7">
    <w:name w:val="toc 7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pistreci8">
    <w:name w:val="toc 8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pistreci9">
    <w:name w:val="toc 9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AppData\Roaming\Microsoft\Szablony\Raport%20(motyw%20Kapita&#322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B03E34E369475FBB20F9AAA3ABFA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965BDF-1C18-42FF-87CC-48FAB7EFA756}"/>
      </w:docPartPr>
      <w:docPartBody>
        <w:p w:rsidR="00000000" w:rsidRDefault="00994A39">
          <w:pPr>
            <w:pStyle w:val="2DB03E34E369475FBB20F9AAA3ABFAA4"/>
          </w:pPr>
          <w:r>
            <w:t>[Wpisz tytuł dokumentu]</w:t>
          </w:r>
        </w:p>
      </w:docPartBody>
    </w:docPart>
    <w:docPart>
      <w:docPartPr>
        <w:name w:val="2C6ACCE3877F4AC6B7A2731B79418B6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8BEDE3-9FDB-418F-9E5D-915757D19ED6}"/>
      </w:docPartPr>
      <w:docPartBody>
        <w:p w:rsidR="00000000" w:rsidRDefault="00994A39">
          <w:pPr>
            <w:pStyle w:val="2C6ACCE3877F4AC6B7A2731B79418B6E"/>
          </w:pPr>
          <w:r>
            <w:t>[Wpisz podtytuł dokumentu]</w:t>
          </w:r>
        </w:p>
      </w:docPartBody>
    </w:docPart>
    <w:docPart>
      <w:docPartPr>
        <w:name w:val="10549CFCE33944DFB85EBA1C95D40B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26D77C-5084-44E7-B951-D03273683CB5}"/>
      </w:docPartPr>
      <w:docPartBody>
        <w:p w:rsidR="0050401D" w:rsidRDefault="00994A39">
          <w:r>
            <w:rPr>
              <w:rStyle w:val="Nagwek1Znak"/>
              <w:color w:val="2E74B5" w:themeColor="accent1" w:themeShade="BF"/>
            </w:rPr>
            <w:t>Nagłówek 1</w:t>
          </w:r>
        </w:p>
        <w:p w:rsidR="0050401D" w:rsidRDefault="00994A39">
          <w:r>
            <w:t xml:space="preserve">Na karcie Wstawianie znajdują się galerie zawierające elementy, które zostały zaprojektowane tak, aby pasowały do ogólnego wyglądu dokumentu. Z tych galerii można wstawiać tabele, nagłówki, </w:t>
          </w:r>
          <w:r>
            <w:t>stopki, listy, strony tytułowe i inne bloki konstrukcyjne dokumentu. Tworzone obrazy, wykresy lub diagramy również są dopasowywane do bieżącego wyglądu dokumentu.</w:t>
          </w:r>
        </w:p>
        <w:p w:rsidR="0050401D" w:rsidRDefault="00994A39">
          <w:pPr>
            <w:pStyle w:val="Nagwek2"/>
            <w:rPr>
              <w:color w:val="2E74B5" w:themeColor="accent1" w:themeShade="BF"/>
            </w:rPr>
          </w:pPr>
          <w:r>
            <w:rPr>
              <w:color w:val="2E74B5" w:themeColor="accent1" w:themeShade="BF"/>
            </w:rPr>
            <w:t>Nagłówek 2</w:t>
          </w:r>
        </w:p>
        <w:p w:rsidR="0050401D" w:rsidRDefault="00994A39">
          <w:r>
            <w:t>Formatowanie zaznaczonego tekstu w treści dokumentu można łatwo zmienić, wybierają</w:t>
          </w:r>
          <w:r>
            <w:t>c wygląd zaznaczonego tekstu z galerii szybkich stylów na karcie Narzędzia główne. Można także sformatować tekst bezpośrednio, używając innych formantów na karcie Narzędzia główne. Większość formantów umożliwia zastosowanie wyglądu z bieżącego motywu lub b</w:t>
          </w:r>
          <w:r>
            <w:t xml:space="preserve">ezpośrednio określonego formatu. </w:t>
          </w:r>
        </w:p>
        <w:p w:rsidR="0050401D" w:rsidRDefault="00994A39">
          <w:r>
            <w:t>Aby zmienić ogólny wygląd dokumentu, wybierz nowe elementy motywu na karcie Układ strony. Do zmieniania wyglądu elementów dostępnych w galerii szybkich stylów służy polecenie Zmień bieżący zestaw szybkich stylów. Galeria m</w:t>
          </w:r>
          <w:r>
            <w:t>otywów i galeria szybkich stylów oferują polecenia resetowania, dzięki którym zawsze można przywrócić oryginalny wygląd dokumentu określony w bieżącym szablonie.</w:t>
          </w:r>
        </w:p>
        <w:p w:rsidR="0050401D" w:rsidRDefault="00994A39">
          <w:pPr>
            <w:pStyle w:val="Nagwek3"/>
          </w:pPr>
          <w:r>
            <w:t>Nagłówek 3</w:t>
          </w:r>
        </w:p>
        <w:p w:rsidR="0050401D" w:rsidRDefault="00994A39">
          <w:r>
            <w:t>Na karcie Wstawianie znajdują się galerie zawierające elementy, które zostały zapro</w:t>
          </w:r>
          <w:r>
            <w:t>jektowane tak, aby pasowały do ogólnego wyglądu dokumentu. Z tych galerii można wstawiać tabele, nagłówki, stopki, listy, strony tytułowe i inne bloki konstrukcyjne dokumentu. Tworzone obrazy, wykresy lub diagramy również są dopasowywane do bieżącego wyglą</w:t>
          </w:r>
          <w:r>
            <w:t>du dokumentu.</w:t>
          </w:r>
        </w:p>
        <w:p w:rsidR="0050401D" w:rsidRDefault="00994A39">
          <w:r>
            <w:t>Formatowanie zaznaczonego tekstu w treści dokumentu można łatwo zmienić, wybierając wygląd zaznaczonego tekstu z galerii szybkich stylów na karcie Narzędzia główne. Można także sformatować tekst bezpośrednio, używając innych formantów na karc</w:t>
          </w:r>
          <w:r>
            <w:t xml:space="preserve">ie Narzędzia główne. Większość formantów umożliwia zastosowanie wyglądu z bieżącego motywu lub bezpośrednio określonego formatu. </w:t>
          </w:r>
        </w:p>
        <w:p w:rsidR="0050401D" w:rsidRDefault="00994A39">
          <w:pPr>
            <w:rPr>
              <w:rStyle w:val="Tekstzastpczy"/>
            </w:rPr>
          </w:pPr>
          <w:r>
            <w:t>Aby zmienić ogólny wygląd dokumentu, należy wybrać nowe elementy motywu na karcie Układ strony. Do zmieniania wyglądu elementó</w:t>
          </w:r>
          <w:r>
            <w:t>w dostępnych w galerii szybkich stylów służy polecenie Zmień bieżący zestaw szybkich stylów. Galeria motywów i galeria szybkich stylów oferują polecenia resetowania, dzięki którym zawsze można przywrócić oryginalny wygląd dokumentu określony w bieżącym sza</w:t>
          </w:r>
          <w:r>
            <w:t>blonie</w:t>
          </w:r>
          <w:r>
            <w:rPr>
              <w:rStyle w:val="Tekstzastpczy"/>
            </w:rPr>
            <w:t>.</w:t>
          </w:r>
        </w:p>
        <w:p w:rsidR="00000000" w:rsidRDefault="00994A39"/>
      </w:docPartBody>
    </w:docPart>
    <w:docPart>
      <w:docPartPr>
        <w:name w:val="55B353ED480E4EBC9EF842306821E7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5C7939-72F1-4FD1-BFA4-4AE88D2987D2}"/>
      </w:docPartPr>
      <w:docPartBody>
        <w:p w:rsidR="00000000" w:rsidRDefault="00994A39">
          <w:pPr>
            <w:pStyle w:val="55B353ED480E4EBC9EF842306821E79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[Wpisz tytuł dokumentu]</w:t>
          </w:r>
        </w:p>
      </w:docPartBody>
    </w:docPart>
    <w:docPart>
      <w:docPartPr>
        <w:name w:val="5E00FC158CD449DF99D2A10E886B8A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749B29-1FB4-4309-923E-982B037A7CFA}"/>
      </w:docPartPr>
      <w:docPartBody>
        <w:p w:rsidR="00000000" w:rsidRDefault="00994A39">
          <w:pPr>
            <w:pStyle w:val="5E00FC158CD449DF99D2A10E886B8A31"/>
          </w:pPr>
          <w:r>
            <w:rPr>
              <w:sz w:val="36"/>
              <w:szCs w:val="36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39"/>
    <w:rsid w:val="009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DB03E34E369475FBB20F9AAA3ABFAA4">
    <w:name w:val="2DB03E34E369475FBB20F9AAA3ABFAA4"/>
  </w:style>
  <w:style w:type="paragraph" w:customStyle="1" w:styleId="2C6ACCE3877F4AC6B7A2731B79418B6E">
    <w:name w:val="2C6ACCE3877F4AC6B7A2731B79418B6E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55B353ED480E4EBC9EF842306821E79F">
    <w:name w:val="55B353ED480E4EBC9EF842306821E79F"/>
  </w:style>
  <w:style w:type="paragraph" w:customStyle="1" w:styleId="5E00FC158CD449DF99D2A10E886B8A31">
    <w:name w:val="5E00FC158CD449DF99D2A10E886B8A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2018-01-11T00:00:00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1572766-F559-47F0-BC5D-5FCDB442D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0415794-B15B-4BD4-90E2-266171F7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(motyw Kapitał).dotx</Template>
  <TotalTime>5</TotalTime>
  <Pages>3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Poznańska, wydział elektryczny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systemu ChaOS</dc:title>
  <dc:subject>Projekt zaliczeniowy zajęć laboratoryjnych Systemów Operacyjnych</dc:subject>
  <dc:creator>Albert Millert, Aleksandra Marzec, Bartosz Mikulski, Marcin Rosik, Michał Mirończuk, Stanisław Wasik, Szymon Janowski, Konrad Karkos</dc:creator>
  <cp:keywords/>
  <dc:description/>
  <cp:lastModifiedBy>Marcin Rosik</cp:lastModifiedBy>
  <cp:revision>1</cp:revision>
  <dcterms:created xsi:type="dcterms:W3CDTF">2018-01-05T08:28:00Z</dcterms:created>
  <dcterms:modified xsi:type="dcterms:W3CDTF">2018-01-05T08:33:00Z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